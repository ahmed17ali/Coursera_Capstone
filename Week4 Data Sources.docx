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27AAA" w14:textId="537F0156" w:rsidR="00830AB3" w:rsidRDefault="001013E4">
      <w:pPr>
        <w:pStyle w:val="Heading1"/>
      </w:pPr>
      <w:r>
        <w:t>Datasets</w:t>
      </w:r>
    </w:p>
    <w:p w14:paraId="6118AC90" w14:textId="48152E4B" w:rsidR="00830AB3" w:rsidRDefault="001013E4">
      <w:r>
        <w:t xml:space="preserve">Finding open datasets now becomes </w:t>
      </w:r>
      <w:r w:rsidR="006F38D5">
        <w:t>easier</w:t>
      </w:r>
      <w:r>
        <w:t xml:space="preserve"> than before, we used one dataset provided by Dubai government and another one found on Github.com then we used a public API from Foursquare.com.</w:t>
      </w:r>
    </w:p>
    <w:p w14:paraId="0AA1043B" w14:textId="418F15F6" w:rsidR="00830AB3" w:rsidRDefault="001013E4" w:rsidP="00A75792">
      <w:pPr>
        <w:pStyle w:val="Heading2"/>
        <w:numPr>
          <w:ilvl w:val="0"/>
          <w:numId w:val="9"/>
        </w:numPr>
      </w:pPr>
      <w:r>
        <w:t>Dubai neighborhoods dataset</w:t>
      </w:r>
    </w:p>
    <w:p w14:paraId="6DEF9868" w14:textId="0145A42B" w:rsidR="001013E4" w:rsidRPr="00A75792" w:rsidRDefault="001013E4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58DC2272" w14:textId="100D6BDC" w:rsidR="00B156A2" w:rsidRDefault="001013E4" w:rsidP="00A75792">
      <w:pPr>
        <w:spacing w:line="240" w:lineRule="auto"/>
        <w:ind w:left="720" w:firstLine="720"/>
      </w:pPr>
      <w:r>
        <w:t xml:space="preserve">A dataset which contains neighborhood name along with its </w:t>
      </w:r>
      <w:r w:rsidRPr="001013E4">
        <w:t>latitude and longitude</w:t>
      </w:r>
      <w:r>
        <w:t>.</w:t>
      </w:r>
    </w:p>
    <w:p w14:paraId="6B66FF5B" w14:textId="6F7DCD3C" w:rsid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0E22F859" w14:textId="44052E0D" w:rsidR="00453CC8" w:rsidRDefault="00E743A9" w:rsidP="00453CC8">
      <w:pPr>
        <w:spacing w:line="240" w:lineRule="auto"/>
        <w:ind w:left="720" w:firstLine="720"/>
        <w:rPr>
          <w:rStyle w:val="Hyperlink"/>
        </w:rPr>
      </w:pPr>
      <w:r>
        <w:fldChar w:fldCharType="begin"/>
      </w:r>
      <w:r>
        <w:instrText xml:space="preserve"> HYPERLINK "https://gist.github.com/amlapierre/1cef140b0315a32778e4ecdde78b4b0a" \l "file-dubai_neighborhoods-csv" </w:instrText>
      </w:r>
      <w:r>
        <w:fldChar w:fldCharType="separate"/>
      </w:r>
      <w:r w:rsidR="00A75792" w:rsidRPr="00A75792">
        <w:rPr>
          <w:rStyle w:val="Hyperlink"/>
        </w:rPr>
        <w:t>Github.com</w:t>
      </w:r>
      <w:r>
        <w:rPr>
          <w:rStyle w:val="Hyperlink"/>
        </w:rPr>
        <w:fldChar w:fldCharType="end"/>
      </w:r>
    </w:p>
    <w:p w14:paraId="15C4888F" w14:textId="51E888F9" w:rsidR="00453CC8" w:rsidRPr="00453CC8" w:rsidRDefault="00453CC8" w:rsidP="00453CC8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p w14:paraId="5DE230D0" w14:textId="106CC88C" w:rsidR="00453CC8" w:rsidRPr="00A75792" w:rsidRDefault="00453CC8" w:rsidP="00453CC8">
      <w:pPr>
        <w:spacing w:line="240" w:lineRule="auto"/>
        <w:rPr>
          <w:rStyle w:val="Hyperlink"/>
        </w:rPr>
      </w:pPr>
      <w:bookmarkStart w:id="0" w:name="_GoBack"/>
      <w:r w:rsidRPr="00453CC8">
        <w:rPr>
          <w:rStyle w:val="Hyperlink"/>
        </w:rPr>
        <w:drawing>
          <wp:inline distT="0" distB="0" distL="0" distR="0" wp14:anchorId="38565FC7" wp14:editId="4881E155">
            <wp:extent cx="4064696" cy="1461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550" cy="14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30B7F5" w14:textId="1936239E" w:rsidR="00A75792" w:rsidRDefault="00A75792" w:rsidP="00A75792">
      <w:pPr>
        <w:pStyle w:val="Heading2"/>
        <w:numPr>
          <w:ilvl w:val="0"/>
          <w:numId w:val="9"/>
        </w:numPr>
      </w:pPr>
      <w:r>
        <w:t>Dubai metro stations dataset</w:t>
      </w:r>
    </w:p>
    <w:p w14:paraId="0A0DD8BF" w14:textId="77777777" w:rsidR="00A75792" w:rsidRP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About Dataset</w:t>
      </w:r>
    </w:p>
    <w:p w14:paraId="5040C757" w14:textId="1E44A459" w:rsidR="00A75792" w:rsidRDefault="00A75792" w:rsidP="00A75792">
      <w:pPr>
        <w:spacing w:line="240" w:lineRule="auto"/>
        <w:ind w:left="1440"/>
      </w:pPr>
      <w:r>
        <w:t xml:space="preserve">A dataset which contains metro stations name and metro line along with its </w:t>
      </w:r>
      <w:r w:rsidRPr="001013E4">
        <w:t>latitude</w:t>
      </w:r>
      <w:r>
        <w:t xml:space="preserve"> </w:t>
      </w:r>
      <w:r w:rsidRPr="001013E4">
        <w:t>and longitude</w:t>
      </w:r>
      <w:r>
        <w:t>.</w:t>
      </w:r>
    </w:p>
    <w:p w14:paraId="602C3809" w14:textId="77777777" w:rsidR="00A75792" w:rsidRDefault="00A75792" w:rsidP="00A75792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119131D0" w14:textId="46438A35" w:rsidR="00A75792" w:rsidRDefault="00E743A9" w:rsidP="00A75792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hyperlink r:id="rId8" w:anchor="preview" w:history="1">
        <w:r w:rsidR="00A75792" w:rsidRPr="00A75792">
          <w:rPr>
            <w:rStyle w:val="Hyperlink"/>
          </w:rPr>
          <w:t>Dubaipulse.gov.ae</w:t>
        </w:r>
      </w:hyperlink>
    </w:p>
    <w:p w14:paraId="2819F018" w14:textId="77777777" w:rsidR="00453CC8" w:rsidRDefault="00453CC8" w:rsidP="00A75792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</w:p>
    <w:p w14:paraId="2BD790F8" w14:textId="059F2B0F" w:rsidR="00453CC8" w:rsidRPr="00453CC8" w:rsidRDefault="00453CC8" w:rsidP="00453CC8">
      <w:pPr>
        <w:pStyle w:val="ListBullet"/>
        <w:numPr>
          <w:ilvl w:val="0"/>
          <w:numId w:val="0"/>
        </w:numPr>
        <w:ind w:left="936" w:hanging="36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</w:t>
      </w: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p w14:paraId="15D8023F" w14:textId="1ADAD8F8" w:rsidR="00453CC8" w:rsidRDefault="00453CC8" w:rsidP="00453CC8">
      <w:pPr>
        <w:pStyle w:val="ListBullet"/>
        <w:numPr>
          <w:ilvl w:val="0"/>
          <w:numId w:val="0"/>
        </w:numPr>
        <w:ind w:left="936" w:hanging="360"/>
        <w:rPr>
          <w:rStyle w:val="Hyperlink"/>
        </w:rPr>
      </w:pPr>
    </w:p>
    <w:p w14:paraId="58C270C4" w14:textId="388A3E43" w:rsidR="00453CC8" w:rsidRDefault="00453CC8" w:rsidP="00453CC8">
      <w:pPr>
        <w:pStyle w:val="ListBullet"/>
        <w:numPr>
          <w:ilvl w:val="0"/>
          <w:numId w:val="0"/>
        </w:numPr>
        <w:ind w:left="936" w:hanging="360"/>
      </w:pPr>
      <w:r w:rsidRPr="00453CC8">
        <w:drawing>
          <wp:inline distT="0" distB="0" distL="0" distR="0" wp14:anchorId="2A836C47" wp14:editId="4CD1052E">
            <wp:extent cx="3914384" cy="14077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37" cy="14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77C8" w14:textId="450F92C5" w:rsidR="006F38D5" w:rsidRDefault="006F38D5" w:rsidP="006F38D5">
      <w:pPr>
        <w:pStyle w:val="Heading2"/>
        <w:numPr>
          <w:ilvl w:val="0"/>
          <w:numId w:val="9"/>
        </w:numPr>
      </w:pPr>
      <w:r>
        <w:t>Nearby venues api</w:t>
      </w:r>
    </w:p>
    <w:p w14:paraId="37DB3A27" w14:textId="608B5D95" w:rsidR="006F38D5" w:rsidRPr="00A75792" w:rsidRDefault="006F38D5" w:rsidP="006F38D5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A75792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About 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api</w:t>
      </w:r>
    </w:p>
    <w:p w14:paraId="1A41E3F5" w14:textId="162E5ACB" w:rsidR="006F38D5" w:rsidRPr="006F38D5" w:rsidRDefault="006F38D5" w:rsidP="006F38D5">
      <w:pPr>
        <w:ind w:left="720" w:firstLine="720"/>
      </w:pPr>
      <w:r w:rsidRPr="006F38D5">
        <w:t>Returns a list of recommended venues near the current location.</w:t>
      </w:r>
    </w:p>
    <w:p w14:paraId="7052C5CD" w14:textId="6CD2DC9B" w:rsidR="006F38D5" w:rsidRDefault="006F38D5" w:rsidP="006F38D5">
      <w:pPr>
        <w:spacing w:line="240" w:lineRule="auto"/>
        <w:ind w:left="1440"/>
      </w:pPr>
    </w:p>
    <w:p w14:paraId="327B4F4C" w14:textId="77777777" w:rsidR="006F38D5" w:rsidRDefault="006F38D5" w:rsidP="006F38D5">
      <w:pPr>
        <w:spacing w:line="240" w:lineRule="auto"/>
        <w:ind w:firstLine="72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>Source</w:t>
      </w:r>
    </w:p>
    <w:p w14:paraId="3C53B6C5" w14:textId="5C4635AB" w:rsidR="006F38D5" w:rsidRDefault="00E743A9" w:rsidP="006F38D5">
      <w:pPr>
        <w:pStyle w:val="ListBullet"/>
        <w:numPr>
          <w:ilvl w:val="0"/>
          <w:numId w:val="0"/>
        </w:numPr>
        <w:ind w:left="720" w:firstLine="720"/>
        <w:rPr>
          <w:rStyle w:val="Hyperlink"/>
        </w:rPr>
      </w:pPr>
      <w:hyperlink r:id="rId10" w:history="1">
        <w:r w:rsidR="006F38D5">
          <w:rPr>
            <w:rStyle w:val="Hyperlink"/>
          </w:rPr>
          <w:t>Foursquare.com</w:t>
        </w:r>
      </w:hyperlink>
    </w:p>
    <w:p w14:paraId="60235D84" w14:textId="3FB0DE8B" w:rsidR="00453CC8" w:rsidRPr="00453CC8" w:rsidRDefault="00453CC8" w:rsidP="00453CC8">
      <w:pPr>
        <w:pStyle w:val="ListBullet"/>
        <w:numPr>
          <w:ilvl w:val="0"/>
          <w:numId w:val="0"/>
        </w:numPr>
        <w:ind w:left="936" w:hanging="360"/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</w:pPr>
      <w:r w:rsidRPr="00453CC8"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Sample</w:t>
      </w:r>
      <w:r>
        <w:rPr>
          <w:rFonts w:asciiTheme="majorHAnsi" w:eastAsiaTheme="majorEastAsia" w:hAnsiTheme="majorHAnsi" w:cstheme="minorHAnsi"/>
          <w:caps/>
          <w:color w:val="0072C6" w:themeColor="accent1"/>
          <w:spacing w:val="14"/>
          <w:sz w:val="32"/>
          <w:szCs w:val="22"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453CC8" w14:paraId="3A471797" w14:textId="77777777" w:rsidTr="00453CC8">
        <w:tc>
          <w:tcPr>
            <w:tcW w:w="10224" w:type="dxa"/>
          </w:tcPr>
          <w:p w14:paraId="2A1331B5" w14:textId="77777777" w:rsidR="00453CC8" w:rsidRDefault="00453CC8" w:rsidP="00453CC8"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"meta</w:t>
            </w:r>
            <w:proofErr w:type="gram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</w:t>
            </w:r>
            <w:proofErr w:type="gramEnd"/>
            <w:r>
              <w:rPr>
                <w:rStyle w:val="sbrace"/>
                <w:rFonts w:ascii="Menlo" w:hAnsi="Menlo" w:cs="Menlo"/>
                <w:color w:val="666666"/>
              </w:rPr>
              <w:t>  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200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"requestId"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"5ac51ef86a607143de8eg5cb"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"response"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"warning"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"text"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"There aren't a lot of results near you. Try something more general, reset your filters, or expand the search area."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"suggestedRadius"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600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Fonts w:ascii="Menlo" w:hAnsi="Menlo" w:cs="Menlo"/>
                <w:color w:val="555555"/>
              </w:rPr>
              <w:lastRenderedPageBreak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headerLocation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"Lower East Side"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headerFullLocation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"Lower East Side, New York"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headerLocationGranularity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"neighborhood"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"totalResults"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230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suggestedBounds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"ne"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40.724216906965616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-73.9896507407283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sw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40.72151724718017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-73.98693222860872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"groups"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type"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"Recommended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Places"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"recommended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"items"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"reasons"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"count"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"items"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summary"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"This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spot is popular"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type"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"general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"reasonName"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"globalInteractionReason"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"venue"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"49b6e8d2f964a52016531fe3"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"Russ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&amp; Daughters"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"location"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"address"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"179 E Houston St"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crossStreet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proofErr w:type="spellStart"/>
            <w:r>
              <w:rPr>
                <w:rStyle w:val="sobjectv"/>
                <w:rFonts w:ascii="Menlo" w:hAnsi="Menlo" w:cs="Menlo"/>
                <w:color w:val="555555"/>
              </w:rPr>
              <w:t>btwn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Allen &amp; Orchard St"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40.72286707707289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-73.98829148466851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labeledLatLngs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label"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"display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"lat"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40.72286707707289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lng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-73.98829148466851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Fonts w:ascii="Menlo" w:hAnsi="Menlo" w:cs="Menlo"/>
                <w:color w:val="555555"/>
              </w:rPr>
              <w:lastRenderedPageBreak/>
              <w:t>   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"distance"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130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"postalCode"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"10002"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cc"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"US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city"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"New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York"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state"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"NY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country"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"United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States"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formattedAddress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arrayv"/>
                <w:rFonts w:ascii="Menlo" w:hAnsi="Menlo" w:cs="Menlo"/>
                <w:color w:val="555555"/>
              </w:rPr>
              <w:t>"179 E Houston St (btwn Allen &amp; Orchard St)"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arrayv"/>
                <w:rFonts w:ascii="Menlo" w:hAnsi="Menlo" w:cs="Menlo"/>
                <w:color w:val="555555"/>
              </w:rPr>
              <w:t>"New York, NY 10002"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arrayv"/>
                <w:rFonts w:ascii="Menlo" w:hAnsi="Menlo" w:cs="Menlo"/>
                <w:color w:val="555555"/>
              </w:rPr>
              <w:t>"United States"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"categories"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ket"/>
                <w:rFonts w:ascii="Menlo" w:hAnsi="Menlo" w:cs="Menlo"/>
                <w:color w:val="666666"/>
              </w:rPr>
              <w:t>[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"4bf58dd8d48988d1f5941735"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name"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"Gourmet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 Shop"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pluralName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"Gourmet Shops"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shortName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"Gourmet"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"icon"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"prefix"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"https://ss3.4sqi.net/img/categories_v2/shops/food_gourmet_"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"suffix"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".</w:t>
            </w:r>
            <w:proofErr w:type="spellStart"/>
            <w:r>
              <w:rPr>
                <w:rStyle w:val="sobjectv"/>
                <w:rFonts w:ascii="Menlo" w:hAnsi="Menlo" w:cs="Menlo"/>
                <w:color w:val="555555"/>
              </w:rPr>
              <w:t>png</w:t>
            </w:r>
            <w:proofErr w:type="spellEnd"/>
            <w:r>
              <w:rPr>
                <w:rStyle w:val="sobjectv"/>
                <w:rFonts w:ascii="Menlo" w:hAnsi="Menlo" w:cs="Menlo"/>
                <w:color w:val="555555"/>
              </w:rPr>
              <w:t>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primary"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true</w:t>
            </w:r>
            <w:proofErr w:type="spellEnd"/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"popularityByGeo"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0.9999983845502491</w:t>
            </w:r>
            <w:r>
              <w:rPr>
                <w:rStyle w:val="scomma"/>
                <w:rFonts w:ascii="Menlo" w:hAnsi="Menlo" w:cs="Menlo"/>
                <w:color w:val="666666"/>
              </w:rPr>
              <w:t>,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proofErr w:type="spellStart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venuePage</w:t>
            </w:r>
            <w:proofErr w:type="spellEnd"/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brace"/>
                <w:rFonts w:ascii="Menlo" w:hAnsi="Menlo" w:cs="Menlo"/>
                <w:color w:val="666666"/>
              </w:rPr>
              <w:t>{  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   </w:t>
            </w:r>
            <w:r>
              <w:rPr>
                <w:rStyle w:val="sobjectk"/>
                <w:rFonts w:ascii="Menlo" w:hAnsi="Menlo" w:cs="Menlo"/>
                <w:b/>
                <w:bCs/>
                <w:color w:val="333333"/>
              </w:rPr>
              <w:t>"id"</w:t>
            </w:r>
            <w:r>
              <w:rPr>
                <w:rStyle w:val="scolon"/>
                <w:rFonts w:ascii="Menlo" w:hAnsi="Menlo" w:cs="Menlo"/>
                <w:color w:val="666666"/>
              </w:rPr>
              <w:t>:</w:t>
            </w:r>
            <w:r>
              <w:rPr>
                <w:rStyle w:val="sobjectv"/>
                <w:rFonts w:ascii="Menlo" w:hAnsi="Menlo" w:cs="Menlo"/>
                <w:color w:val="555555"/>
              </w:rPr>
              <w:t>"77298563"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   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  <w:t>      </w:t>
            </w:r>
            <w:r>
              <w:rPr>
                <w:rStyle w:val="sbracket"/>
                <w:rFonts w:ascii="Menlo" w:hAnsi="Menlo" w:cs="Menlo"/>
                <w:color w:val="666666"/>
              </w:rPr>
              <w:t>]</w:t>
            </w:r>
            <w:r>
              <w:rPr>
                <w:rFonts w:ascii="Menlo" w:hAnsi="Menlo" w:cs="Menlo"/>
                <w:color w:val="555555"/>
              </w:rPr>
              <w:br/>
              <w:t>   </w:t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  <w:r>
              <w:rPr>
                <w:rFonts w:ascii="Menlo" w:hAnsi="Menlo" w:cs="Menlo"/>
                <w:color w:val="555555"/>
              </w:rPr>
              <w:br/>
            </w:r>
            <w:r>
              <w:rPr>
                <w:rStyle w:val="sbrace"/>
                <w:rFonts w:ascii="Menlo" w:hAnsi="Menlo" w:cs="Menlo"/>
                <w:color w:val="666666"/>
              </w:rPr>
              <w:t>}</w:t>
            </w:r>
          </w:p>
          <w:p w14:paraId="33F432A1" w14:textId="77777777" w:rsidR="00453CC8" w:rsidRDefault="00453CC8" w:rsidP="00453CC8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887FA4C" w14:textId="77777777" w:rsidR="00453CC8" w:rsidRDefault="00453CC8" w:rsidP="00453CC8">
      <w:pPr>
        <w:pStyle w:val="ListBullet"/>
        <w:numPr>
          <w:ilvl w:val="0"/>
          <w:numId w:val="0"/>
        </w:numPr>
        <w:ind w:left="936" w:hanging="360"/>
      </w:pPr>
    </w:p>
    <w:sectPr w:rsidR="00453CC8">
      <w:footerReference w:type="default" r:id="rId11"/>
      <w:footerReference w:type="first" r:id="rId12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D2FD9" w14:textId="77777777" w:rsidR="00E743A9" w:rsidRDefault="00E743A9">
      <w:pPr>
        <w:spacing w:before="0" w:after="0" w:line="240" w:lineRule="auto"/>
      </w:pPr>
      <w:r>
        <w:separator/>
      </w:r>
    </w:p>
    <w:p w14:paraId="5FF177AA" w14:textId="77777777" w:rsidR="00E743A9" w:rsidRDefault="00E743A9"/>
  </w:endnote>
  <w:endnote w:type="continuationSeparator" w:id="0">
    <w:p w14:paraId="0CA7E02D" w14:textId="77777777" w:rsidR="00E743A9" w:rsidRDefault="00E743A9">
      <w:pPr>
        <w:spacing w:before="0" w:after="0" w:line="240" w:lineRule="auto"/>
      </w:pPr>
      <w:r>
        <w:continuationSeparator/>
      </w:r>
    </w:p>
    <w:p w14:paraId="1F4FE42F" w14:textId="77777777" w:rsidR="00E743A9" w:rsidRDefault="00E743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0F415" w14:textId="77777777" w:rsidR="00830AB3" w:rsidRDefault="001C53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E933" w14:textId="77777777" w:rsidR="00830AB3" w:rsidRDefault="00A419ED">
    <w:pPr>
      <w:pStyle w:val="Footer"/>
    </w:pPr>
    <w:r>
      <w:t>Applied Data Science Capstone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5BD3" w14:textId="77777777" w:rsidR="00E743A9" w:rsidRDefault="00E743A9">
      <w:pPr>
        <w:spacing w:before="0" w:after="0" w:line="240" w:lineRule="auto"/>
      </w:pPr>
      <w:r>
        <w:separator/>
      </w:r>
    </w:p>
    <w:p w14:paraId="757EB319" w14:textId="77777777" w:rsidR="00E743A9" w:rsidRDefault="00E743A9"/>
  </w:footnote>
  <w:footnote w:type="continuationSeparator" w:id="0">
    <w:p w14:paraId="414E911E" w14:textId="77777777" w:rsidR="00E743A9" w:rsidRDefault="00E743A9">
      <w:pPr>
        <w:spacing w:before="0" w:after="0" w:line="240" w:lineRule="auto"/>
      </w:pPr>
      <w:r>
        <w:continuationSeparator/>
      </w:r>
    </w:p>
    <w:p w14:paraId="7E21F0D4" w14:textId="77777777" w:rsidR="00E743A9" w:rsidRDefault="00E743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172C0"/>
    <w:multiLevelType w:val="hybridMultilevel"/>
    <w:tmpl w:val="C8EA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A2"/>
    <w:rsid w:val="001013E4"/>
    <w:rsid w:val="001C53A3"/>
    <w:rsid w:val="001C79EB"/>
    <w:rsid w:val="002B0B4A"/>
    <w:rsid w:val="00326820"/>
    <w:rsid w:val="00453CC8"/>
    <w:rsid w:val="006F38D5"/>
    <w:rsid w:val="007E44D2"/>
    <w:rsid w:val="00830AB3"/>
    <w:rsid w:val="00996427"/>
    <w:rsid w:val="00A419ED"/>
    <w:rsid w:val="00A75792"/>
    <w:rsid w:val="00B156A2"/>
    <w:rsid w:val="00E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61DF8"/>
  <w15:chartTrackingRefBased/>
  <w15:docId w15:val="{B8168E46-C9E7-3E4B-BBA5-B9FE71D1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Hyperlink">
    <w:name w:val="Hyperlink"/>
    <w:basedOn w:val="DefaultParagraphFont"/>
    <w:uiPriority w:val="99"/>
    <w:unhideWhenUsed/>
    <w:rsid w:val="00A757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53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sbrace">
    <w:name w:val="sbrace"/>
    <w:basedOn w:val="DefaultParagraphFont"/>
    <w:rsid w:val="00453CC8"/>
  </w:style>
  <w:style w:type="character" w:styleId="FollowedHyperlink">
    <w:name w:val="FollowedHyperlink"/>
    <w:basedOn w:val="DefaultParagraphFont"/>
    <w:uiPriority w:val="99"/>
    <w:semiHidden/>
    <w:unhideWhenUsed/>
    <w:rsid w:val="00453CC8"/>
    <w:rPr>
      <w:color w:val="800080"/>
      <w:u w:val="single"/>
    </w:rPr>
  </w:style>
  <w:style w:type="character" w:customStyle="1" w:styleId="sobjectk">
    <w:name w:val="sobjectk"/>
    <w:basedOn w:val="DefaultParagraphFont"/>
    <w:rsid w:val="00453CC8"/>
  </w:style>
  <w:style w:type="character" w:customStyle="1" w:styleId="scolon">
    <w:name w:val="scolon"/>
    <w:basedOn w:val="DefaultParagraphFont"/>
    <w:rsid w:val="00453CC8"/>
  </w:style>
  <w:style w:type="character" w:customStyle="1" w:styleId="sobjectv">
    <w:name w:val="sobjectv"/>
    <w:basedOn w:val="DefaultParagraphFont"/>
    <w:rsid w:val="00453CC8"/>
  </w:style>
  <w:style w:type="character" w:customStyle="1" w:styleId="scomma">
    <w:name w:val="scomma"/>
    <w:basedOn w:val="DefaultParagraphFont"/>
    <w:rsid w:val="00453CC8"/>
  </w:style>
  <w:style w:type="character" w:customStyle="1" w:styleId="sbracket">
    <w:name w:val="sbracket"/>
    <w:basedOn w:val="DefaultParagraphFont"/>
    <w:rsid w:val="00453CC8"/>
  </w:style>
  <w:style w:type="character" w:customStyle="1" w:styleId="sarrayv">
    <w:name w:val="sarrayv"/>
    <w:basedOn w:val="DefaultParagraphFont"/>
    <w:rsid w:val="00453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baipulse.gov.ae/data/rta_metro_stations-open/datafiles/ac7932e2-63c7-4780-9c87-2de1c114d732/rta-rail?organisation=rta&amp;service=rta-ra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foursquare.com/docs/api/venues/expl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sg254/Library/Containers/com.microsoft.Word/Data/Library/Application%20Support/Microsoft/Office/16.0/DTS/en-US%7b4DE310AB-1AD4-E245-9A88-F20E59DA576D%7d/%7bF85F5ED8-2668-714D-B46B-F682B1F04093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25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2019-10-31T14:12:00Z</dcterms:created>
  <dcterms:modified xsi:type="dcterms:W3CDTF">2019-11-01T07:00:00Z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